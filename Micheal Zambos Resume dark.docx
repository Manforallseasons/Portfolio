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sz w:val="24"/>
          <w:szCs w:val="28"/>
        </w:rPr>
        <w:alias w:val="Author"/>
        <w:tag w:val=""/>
        <w:id w:val="1246310863"/>
        <w:placeholder>
          <w:docPart w:val="F6657E6F582B403BA478CE44719DA6F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3B4C44CE" w14:textId="77777777" w:rsidR="00B14D87" w:rsidRPr="001D7F5E" w:rsidRDefault="00777FE8">
          <w:pPr>
            <w:pStyle w:val="Title"/>
            <w:rPr>
              <w:b/>
              <w:sz w:val="24"/>
              <w:szCs w:val="28"/>
            </w:rPr>
          </w:pPr>
          <w:r w:rsidRPr="001D7F5E">
            <w:rPr>
              <w:b/>
              <w:sz w:val="24"/>
              <w:szCs w:val="28"/>
            </w:rPr>
            <w:t>Micheal Zambos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B14D87" w:rsidRPr="001D7F5E" w14:paraId="0DEE027C" w14:textId="77777777" w:rsidTr="00B14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77F85E6F" w14:textId="77777777" w:rsidR="00B14D87" w:rsidRPr="001D7F5E" w:rsidRDefault="00B14D87">
            <w:pPr>
              <w:rPr>
                <w:b/>
                <w:sz w:val="2"/>
              </w:rPr>
            </w:pPr>
          </w:p>
        </w:tc>
        <w:tc>
          <w:tcPr>
            <w:tcW w:w="4087" w:type="pct"/>
          </w:tcPr>
          <w:p w14:paraId="0E4BD318" w14:textId="77777777" w:rsidR="00B14D87" w:rsidRPr="001D7F5E" w:rsidRDefault="00B14D87">
            <w:pPr>
              <w:rPr>
                <w:b/>
                <w:sz w:val="2"/>
              </w:rPr>
            </w:pPr>
          </w:p>
        </w:tc>
      </w:tr>
      <w:tr w:rsidR="00B14D87" w:rsidRPr="001D7F5E" w14:paraId="6CD7F503" w14:textId="77777777" w:rsidTr="00B14D87">
        <w:tc>
          <w:tcPr>
            <w:tcW w:w="913" w:type="pct"/>
          </w:tcPr>
          <w:p w14:paraId="7EE1FC73" w14:textId="77777777" w:rsidR="00B14D87" w:rsidRPr="001D7F5E" w:rsidRDefault="00B14D87">
            <w:pPr>
              <w:rPr>
                <w:b/>
                <w:sz w:val="16"/>
              </w:rPr>
            </w:pPr>
          </w:p>
        </w:tc>
        <w:tc>
          <w:tcPr>
            <w:tcW w:w="4087" w:type="pct"/>
          </w:tcPr>
          <w:p w14:paraId="3E9ECAD4" w14:textId="77777777" w:rsidR="00B14D87" w:rsidRPr="001D7F5E" w:rsidRDefault="00777FE8" w:rsidP="00777FE8">
            <w:pPr>
              <w:pStyle w:val="ContactInfo"/>
              <w:rPr>
                <w:b/>
                <w:sz w:val="16"/>
              </w:rPr>
            </w:pPr>
            <w:r w:rsidRPr="001D7F5E">
              <w:rPr>
                <w:b/>
                <w:sz w:val="16"/>
              </w:rPr>
              <w:t>7437 Gardenia Ave, Magna, Utah 84044</w:t>
            </w:r>
            <w:r w:rsidR="0037045D" w:rsidRPr="001D7F5E">
              <w:rPr>
                <w:b/>
                <w:sz w:val="16"/>
              </w:rPr>
              <w:t> </w:t>
            </w:r>
            <w:r w:rsidR="0037045D" w:rsidRPr="001D7F5E">
              <w:rPr>
                <w:b/>
                <w:color w:val="A6A6A6" w:themeColor="background1" w:themeShade="A6"/>
                <w:sz w:val="16"/>
              </w:rPr>
              <w:t>|</w:t>
            </w:r>
            <w:r w:rsidR="0037045D" w:rsidRPr="001D7F5E">
              <w:rPr>
                <w:b/>
                <w:sz w:val="16"/>
              </w:rPr>
              <w:t> </w:t>
            </w:r>
            <w:r w:rsidRPr="001D7F5E">
              <w:rPr>
                <w:b/>
                <w:sz w:val="16"/>
              </w:rPr>
              <w:t>801</w:t>
            </w:r>
            <w:r w:rsidR="00901692">
              <w:rPr>
                <w:b/>
                <w:sz w:val="16"/>
              </w:rPr>
              <w:t>-</w:t>
            </w:r>
            <w:r w:rsidRPr="001D7F5E">
              <w:rPr>
                <w:b/>
                <w:sz w:val="16"/>
              </w:rPr>
              <w:t>702</w:t>
            </w:r>
            <w:r w:rsidR="00901692">
              <w:rPr>
                <w:b/>
                <w:sz w:val="16"/>
              </w:rPr>
              <w:t>-</w:t>
            </w:r>
            <w:r w:rsidRPr="001D7F5E">
              <w:rPr>
                <w:b/>
                <w:sz w:val="16"/>
              </w:rPr>
              <w:t>7594</w:t>
            </w:r>
            <w:r w:rsidR="0037045D" w:rsidRPr="001D7F5E">
              <w:rPr>
                <w:b/>
                <w:sz w:val="16"/>
              </w:rPr>
              <w:t> </w:t>
            </w:r>
            <w:r w:rsidR="0037045D" w:rsidRPr="001D7F5E">
              <w:rPr>
                <w:b/>
                <w:color w:val="A6A6A6" w:themeColor="background1" w:themeShade="A6"/>
                <w:sz w:val="16"/>
              </w:rPr>
              <w:t>|</w:t>
            </w:r>
            <w:r w:rsidR="0037045D" w:rsidRPr="001D7F5E">
              <w:rPr>
                <w:b/>
                <w:sz w:val="16"/>
              </w:rPr>
              <w:t> </w:t>
            </w:r>
            <w:hyperlink r:id="rId8" w:history="1">
              <w:r w:rsidR="00355E37" w:rsidRPr="001D7F5E">
                <w:rPr>
                  <w:rStyle w:val="Hyperlink"/>
                  <w:b/>
                  <w:sz w:val="16"/>
                </w:rPr>
                <w:t>michealz@comcast.net</w:t>
              </w:r>
            </w:hyperlink>
          </w:p>
        </w:tc>
      </w:tr>
    </w:tbl>
    <w:p w14:paraId="33DF77AA" w14:textId="77777777" w:rsidR="00B14D87" w:rsidRPr="001D7F5E" w:rsidRDefault="00561C3F">
      <w:pPr>
        <w:pStyle w:val="SectionHeading"/>
        <w:rPr>
          <w:b/>
          <w:sz w:val="22"/>
        </w:rPr>
      </w:pPr>
      <w:r>
        <w:rPr>
          <w:b/>
          <w:sz w:val="22"/>
        </w:rPr>
        <w:t>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B14D87" w:rsidRPr="001D7F5E" w14:paraId="5EA03230" w14:textId="77777777" w:rsidTr="009E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1EFE8D1A" w14:textId="77777777" w:rsidR="00B14D87" w:rsidRPr="001D7F5E" w:rsidRDefault="00B14D87">
            <w:pPr>
              <w:rPr>
                <w:b/>
                <w:sz w:val="2"/>
              </w:rPr>
            </w:pPr>
          </w:p>
        </w:tc>
        <w:tc>
          <w:tcPr>
            <w:tcW w:w="4087" w:type="pct"/>
          </w:tcPr>
          <w:p w14:paraId="2677D7D8" w14:textId="77777777" w:rsidR="00B14D87" w:rsidRPr="001D7F5E" w:rsidRDefault="00B14D87">
            <w:pPr>
              <w:rPr>
                <w:b/>
                <w:sz w:val="2"/>
              </w:rPr>
            </w:pPr>
          </w:p>
        </w:tc>
      </w:tr>
      <w:tr w:rsidR="00B14D87" w:rsidRPr="001D7F5E" w14:paraId="49A93E26" w14:textId="77777777" w:rsidTr="009E6E9C">
        <w:tc>
          <w:tcPr>
            <w:tcW w:w="913" w:type="pct"/>
          </w:tcPr>
          <w:p w14:paraId="42B24889" w14:textId="77777777" w:rsidR="00B14D87" w:rsidRPr="001D7F5E" w:rsidRDefault="00B14D87">
            <w:pPr>
              <w:rPr>
                <w:b/>
                <w:sz w:val="16"/>
              </w:rPr>
            </w:pPr>
          </w:p>
        </w:tc>
        <w:tc>
          <w:tcPr>
            <w:tcW w:w="4087" w:type="pct"/>
          </w:tcPr>
          <w:p w14:paraId="4C95753A" w14:textId="77777777" w:rsidR="00B14D87" w:rsidRPr="001D7F5E" w:rsidRDefault="00561C3F" w:rsidP="00777FE8">
            <w:pPr>
              <w:pStyle w:val="Subsection"/>
              <w:rPr>
                <w:b/>
                <w:sz w:val="16"/>
              </w:rPr>
            </w:pPr>
            <w:r>
              <w:rPr>
                <w:b/>
                <w:sz w:val="16"/>
              </w:rPr>
              <w:t>Speech and Rhetoric</w:t>
            </w:r>
          </w:p>
          <w:p w14:paraId="1CBF1A86" w14:textId="77777777" w:rsidR="00777FE8" w:rsidRPr="001D7F5E" w:rsidRDefault="00777FE8" w:rsidP="00777FE8">
            <w:pPr>
              <w:pStyle w:val="ListBullet"/>
              <w:rPr>
                <w:b/>
                <w:sz w:val="16"/>
              </w:rPr>
            </w:pPr>
            <w:r w:rsidRPr="001D7F5E">
              <w:rPr>
                <w:b/>
                <w:sz w:val="16"/>
              </w:rPr>
              <w:t xml:space="preserve">I </w:t>
            </w:r>
            <w:r w:rsidR="00901692">
              <w:rPr>
                <w:b/>
                <w:sz w:val="16"/>
              </w:rPr>
              <w:t>was</w:t>
            </w:r>
            <w:r w:rsidRPr="001D7F5E">
              <w:rPr>
                <w:b/>
                <w:sz w:val="16"/>
              </w:rPr>
              <w:t xml:space="preserve"> a member of my high school’s debate team </w:t>
            </w:r>
            <w:r w:rsidR="00901692">
              <w:rPr>
                <w:b/>
                <w:sz w:val="16"/>
              </w:rPr>
              <w:t>from</w:t>
            </w:r>
            <w:r w:rsidRPr="001D7F5E">
              <w:rPr>
                <w:b/>
                <w:sz w:val="16"/>
              </w:rPr>
              <w:t xml:space="preserve"> my sophomore </w:t>
            </w:r>
            <w:r w:rsidR="00901692">
              <w:rPr>
                <w:b/>
                <w:sz w:val="16"/>
              </w:rPr>
              <w:t>to Senior</w:t>
            </w:r>
            <w:r w:rsidRPr="001D7F5E">
              <w:rPr>
                <w:b/>
                <w:sz w:val="16"/>
              </w:rPr>
              <w:t>, and the Individual Even</w:t>
            </w:r>
            <w:r w:rsidR="00901692">
              <w:rPr>
                <w:b/>
                <w:sz w:val="16"/>
              </w:rPr>
              <w:t>t captain since the beginning in</w:t>
            </w:r>
            <w:r w:rsidRPr="001D7F5E">
              <w:rPr>
                <w:b/>
                <w:sz w:val="16"/>
              </w:rPr>
              <w:t xml:space="preserve"> my </w:t>
            </w:r>
            <w:r w:rsidR="0000146D" w:rsidRPr="001D7F5E">
              <w:rPr>
                <w:b/>
                <w:sz w:val="16"/>
              </w:rPr>
              <w:t>Senior</w:t>
            </w:r>
            <w:r w:rsidRPr="001D7F5E">
              <w:rPr>
                <w:b/>
                <w:sz w:val="16"/>
              </w:rPr>
              <w:t xml:space="preserve"> year. Achieved 6</w:t>
            </w:r>
            <w:r w:rsidRPr="001D7F5E">
              <w:rPr>
                <w:b/>
                <w:sz w:val="16"/>
                <w:vertAlign w:val="superscript"/>
              </w:rPr>
              <w:t>th</w:t>
            </w:r>
            <w:r w:rsidRPr="001D7F5E">
              <w:rPr>
                <w:b/>
                <w:sz w:val="16"/>
              </w:rPr>
              <w:t xml:space="preserve"> place at national qualifiers in Humorous Interpretation in 10</w:t>
            </w:r>
            <w:r w:rsidRPr="001D7F5E">
              <w:rPr>
                <w:b/>
                <w:sz w:val="16"/>
                <w:vertAlign w:val="superscript"/>
              </w:rPr>
              <w:t>th</w:t>
            </w:r>
            <w:r w:rsidRPr="001D7F5E">
              <w:rPr>
                <w:b/>
                <w:sz w:val="16"/>
              </w:rPr>
              <w:t xml:space="preserve"> grade, and 3</w:t>
            </w:r>
            <w:r w:rsidRPr="001D7F5E">
              <w:rPr>
                <w:b/>
                <w:sz w:val="16"/>
                <w:vertAlign w:val="superscript"/>
              </w:rPr>
              <w:t>rd</w:t>
            </w:r>
            <w:r w:rsidRPr="001D7F5E">
              <w:rPr>
                <w:b/>
                <w:sz w:val="16"/>
              </w:rPr>
              <w:t xml:space="preserve"> place </w:t>
            </w:r>
            <w:r w:rsidR="00901692">
              <w:rPr>
                <w:b/>
                <w:sz w:val="16"/>
              </w:rPr>
              <w:t>at national qualifiers in 2013</w:t>
            </w:r>
            <w:r w:rsidRPr="001D7F5E">
              <w:rPr>
                <w:b/>
                <w:sz w:val="16"/>
              </w:rPr>
              <w:t xml:space="preserve"> in the same event.</w:t>
            </w:r>
          </w:p>
          <w:p w14:paraId="6A694218" w14:textId="77777777" w:rsidR="0000146D" w:rsidRPr="001D7F5E" w:rsidRDefault="0000146D" w:rsidP="0000146D">
            <w:pPr>
              <w:pStyle w:val="ListBullet"/>
              <w:numPr>
                <w:ilvl w:val="0"/>
                <w:numId w:val="0"/>
              </w:numPr>
              <w:rPr>
                <w:b/>
                <w:color w:val="000000" w:themeColor="text1"/>
                <w:sz w:val="16"/>
              </w:rPr>
            </w:pPr>
            <w:r w:rsidRPr="001D7F5E">
              <w:rPr>
                <w:b/>
                <w:color w:val="000000" w:themeColor="text1"/>
                <w:sz w:val="16"/>
              </w:rPr>
              <w:t>Communications Technology</w:t>
            </w:r>
          </w:p>
          <w:p w14:paraId="6319947E" w14:textId="77777777" w:rsidR="0000146D" w:rsidRDefault="0000146D" w:rsidP="0000146D">
            <w:pPr>
              <w:pStyle w:val="ListBullet"/>
              <w:rPr>
                <w:b/>
                <w:sz w:val="16"/>
              </w:rPr>
            </w:pPr>
            <w:r w:rsidRPr="001D7F5E">
              <w:rPr>
                <w:b/>
                <w:sz w:val="16"/>
              </w:rPr>
              <w:t>I took sever</w:t>
            </w:r>
            <w:r w:rsidR="00222E52">
              <w:rPr>
                <w:b/>
                <w:sz w:val="16"/>
              </w:rPr>
              <w:t>al</w:t>
            </w:r>
            <w:r w:rsidRPr="001D7F5E">
              <w:rPr>
                <w:b/>
                <w:sz w:val="16"/>
              </w:rPr>
              <w:t xml:space="preserve"> communications classes, which involved learning the finer points of Microsoft Word, PowerPoint, and Excel, as well as other computer funct</w:t>
            </w:r>
            <w:r w:rsidR="00901692">
              <w:rPr>
                <w:b/>
                <w:sz w:val="16"/>
              </w:rPr>
              <w:t>ions. My typing speed is about 5</w:t>
            </w:r>
            <w:r w:rsidRPr="001D7F5E">
              <w:rPr>
                <w:b/>
                <w:sz w:val="16"/>
              </w:rPr>
              <w:t>0+ words per minute.</w:t>
            </w:r>
          </w:p>
          <w:p w14:paraId="676296B0" w14:textId="77777777" w:rsidR="00901692" w:rsidRDefault="00901692" w:rsidP="00901692">
            <w:pPr>
              <w:pStyle w:val="ListBullet"/>
              <w:numPr>
                <w:ilvl w:val="0"/>
                <w:numId w:val="0"/>
              </w:numPr>
              <w:rPr>
                <w:b/>
                <w:sz w:val="16"/>
              </w:rPr>
            </w:pPr>
            <w:r w:rsidRPr="00901692">
              <w:rPr>
                <w:b/>
                <w:color w:val="000000" w:themeColor="text1"/>
                <w:sz w:val="16"/>
              </w:rPr>
              <w:t>Programming</w:t>
            </w:r>
          </w:p>
          <w:p w14:paraId="3632BB1C" w14:textId="66E6E289" w:rsidR="00561C3F" w:rsidRDefault="00901692" w:rsidP="00870B19">
            <w:pPr>
              <w:pStyle w:val="ListBullet"/>
              <w:rPr>
                <w:b/>
                <w:sz w:val="16"/>
              </w:rPr>
            </w:pPr>
            <w:r>
              <w:rPr>
                <w:b/>
                <w:sz w:val="16"/>
              </w:rPr>
              <w:t>I am proficient in Java,</w:t>
            </w:r>
            <w:r w:rsidR="00093936">
              <w:rPr>
                <w:b/>
                <w:sz w:val="16"/>
              </w:rPr>
              <w:t xml:space="preserve"> C,</w:t>
            </w:r>
            <w:r>
              <w:rPr>
                <w:b/>
                <w:sz w:val="16"/>
              </w:rPr>
              <w:t xml:space="preserve"> Python,</w:t>
            </w:r>
            <w:r w:rsidR="00870B19">
              <w:rPr>
                <w:b/>
                <w:sz w:val="16"/>
              </w:rPr>
              <w:t xml:space="preserve"> </w:t>
            </w:r>
            <w:r w:rsidR="003E25A8">
              <w:rPr>
                <w:b/>
                <w:sz w:val="16"/>
              </w:rPr>
              <w:t>MySQL</w:t>
            </w:r>
            <w:r w:rsidR="00870B19">
              <w:rPr>
                <w:b/>
                <w:sz w:val="16"/>
              </w:rPr>
              <w:t xml:space="preserve">, Scala, </w:t>
            </w:r>
            <w:proofErr w:type="spellStart"/>
            <w:r w:rsidR="00870B19">
              <w:rPr>
                <w:b/>
                <w:sz w:val="16"/>
              </w:rPr>
              <w:t>Choicescript</w:t>
            </w:r>
            <w:proofErr w:type="spellEnd"/>
            <w:r w:rsidR="00870B19">
              <w:rPr>
                <w:b/>
                <w:sz w:val="16"/>
              </w:rPr>
              <w:t>,</w:t>
            </w:r>
            <w:r>
              <w:rPr>
                <w:b/>
                <w:sz w:val="16"/>
              </w:rPr>
              <w:t xml:space="preserve"> and </w:t>
            </w:r>
            <w:r w:rsidR="00B5792D">
              <w:rPr>
                <w:b/>
                <w:sz w:val="16"/>
              </w:rPr>
              <w:t>Assembly</w:t>
            </w:r>
            <w:r w:rsidR="00870B19">
              <w:rPr>
                <w:b/>
                <w:sz w:val="16"/>
              </w:rPr>
              <w:t xml:space="preserve">. I am also familiar with Linux/Unix Systems, and their command lines. Furthermore, I am knowledgeable about Computer Architecture, as well as some Web Development, all </w:t>
            </w:r>
            <w:proofErr w:type="gramStart"/>
            <w:r w:rsidR="00870B19">
              <w:rPr>
                <w:b/>
                <w:sz w:val="16"/>
              </w:rPr>
              <w:t>as a result of</w:t>
            </w:r>
            <w:proofErr w:type="gramEnd"/>
            <w:r w:rsidR="00870B19">
              <w:rPr>
                <w:b/>
                <w:sz w:val="16"/>
              </w:rPr>
              <w:t xml:space="preserve"> my seeking a degree in Computer Science.</w:t>
            </w:r>
          </w:p>
          <w:p w14:paraId="388FD88A" w14:textId="77777777" w:rsidR="00870B19" w:rsidRPr="003E25A8" w:rsidRDefault="00870B19" w:rsidP="00870B19">
            <w:pPr>
              <w:pStyle w:val="ListBullet"/>
              <w:numPr>
                <w:ilvl w:val="0"/>
                <w:numId w:val="0"/>
              </w:numPr>
              <w:rPr>
                <w:b/>
                <w:color w:val="000000" w:themeColor="text1"/>
                <w:sz w:val="16"/>
              </w:rPr>
            </w:pPr>
            <w:r w:rsidRPr="003E25A8">
              <w:rPr>
                <w:b/>
                <w:color w:val="000000" w:themeColor="text1"/>
                <w:sz w:val="16"/>
              </w:rPr>
              <w:t>Mathematics</w:t>
            </w:r>
          </w:p>
          <w:p w14:paraId="16778089" w14:textId="77777777" w:rsidR="00870B19" w:rsidRDefault="00870B19" w:rsidP="003E25A8">
            <w:pPr>
              <w:pStyle w:val="ListBulle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 </w:t>
            </w:r>
            <w:r w:rsidR="003E25A8">
              <w:rPr>
                <w:b/>
                <w:sz w:val="16"/>
              </w:rPr>
              <w:t>can solve</w:t>
            </w:r>
            <w:r>
              <w:rPr>
                <w:b/>
                <w:sz w:val="16"/>
              </w:rPr>
              <w:t xml:space="preserve"> both discrete and </w:t>
            </w:r>
            <w:r w:rsidR="00543CDF">
              <w:rPr>
                <w:b/>
                <w:sz w:val="16"/>
              </w:rPr>
              <w:t>functional math problems, and can write mathematical proofs, as well as recall important mathematical functions from memory.</w:t>
            </w:r>
          </w:p>
          <w:p w14:paraId="72589CE0" w14:textId="77777777" w:rsidR="00DB3C24" w:rsidRPr="00DB3C24" w:rsidRDefault="00DB3C24" w:rsidP="00DB3C24">
            <w:pPr>
              <w:pStyle w:val="ListBullet"/>
              <w:numPr>
                <w:ilvl w:val="0"/>
                <w:numId w:val="0"/>
              </w:numPr>
              <w:rPr>
                <w:b/>
                <w:color w:val="000000" w:themeColor="text1"/>
                <w:sz w:val="16"/>
              </w:rPr>
            </w:pPr>
            <w:r w:rsidRPr="00DB3C24">
              <w:rPr>
                <w:b/>
                <w:color w:val="000000" w:themeColor="text1"/>
                <w:sz w:val="16"/>
              </w:rPr>
              <w:t>Software Development</w:t>
            </w:r>
          </w:p>
          <w:p w14:paraId="63B46E18" w14:textId="77777777" w:rsidR="00DB3C24" w:rsidRDefault="00DB3C24" w:rsidP="00DB3C24">
            <w:pPr>
              <w:pStyle w:val="ListBulle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 have worked in Agile environments </w:t>
            </w:r>
            <w:proofErr w:type="gramStart"/>
            <w:r>
              <w:rPr>
                <w:b/>
                <w:sz w:val="16"/>
              </w:rPr>
              <w:t>before, and</w:t>
            </w:r>
            <w:proofErr w:type="gramEnd"/>
            <w:r>
              <w:rPr>
                <w:b/>
                <w:sz w:val="16"/>
              </w:rPr>
              <w:t xml:space="preserve"> am very familiar with the testing process for software.</w:t>
            </w:r>
          </w:p>
          <w:p w14:paraId="343A9B27" w14:textId="77777777" w:rsidR="000A0020" w:rsidRPr="00665ACC" w:rsidRDefault="000A0020" w:rsidP="000A0020">
            <w:pPr>
              <w:pStyle w:val="ListBullet"/>
              <w:numPr>
                <w:ilvl w:val="0"/>
                <w:numId w:val="0"/>
              </w:numPr>
              <w:rPr>
                <w:b/>
                <w:color w:val="000000" w:themeColor="text1"/>
                <w:sz w:val="16"/>
              </w:rPr>
            </w:pPr>
            <w:r w:rsidRPr="00665ACC">
              <w:rPr>
                <w:b/>
                <w:color w:val="000000" w:themeColor="text1"/>
                <w:sz w:val="16"/>
              </w:rPr>
              <w:t>Computer Science</w:t>
            </w:r>
          </w:p>
          <w:p w14:paraId="1E01E48A" w14:textId="46BAD1D6" w:rsidR="000A0020" w:rsidRPr="00870B19" w:rsidRDefault="000A0020" w:rsidP="00665ACC">
            <w:pPr>
              <w:pStyle w:val="ListBulle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 have a great deal of experience with Algorithms and Data </w:t>
            </w:r>
            <w:proofErr w:type="gramStart"/>
            <w:r>
              <w:rPr>
                <w:b/>
                <w:sz w:val="16"/>
              </w:rPr>
              <w:t>structures, and</w:t>
            </w:r>
            <w:proofErr w:type="gramEnd"/>
            <w:r>
              <w:rPr>
                <w:b/>
                <w:sz w:val="16"/>
              </w:rPr>
              <w:t xml:space="preserve"> am particularly good with sorting algorithms and Node/Tree algorithms.</w:t>
            </w:r>
            <w:r w:rsidR="009E6E9C">
              <w:rPr>
                <w:b/>
                <w:sz w:val="16"/>
              </w:rPr>
              <w:t xml:space="preserve"> I also have a great deal of experience with object-oriented programming, and somewhat less (but still significant) skill with functional programming.</w:t>
            </w:r>
          </w:p>
        </w:tc>
      </w:tr>
    </w:tbl>
    <w:p w14:paraId="7CC22499" w14:textId="7AD83232" w:rsidR="00B14D87" w:rsidRPr="001D7F5E" w:rsidRDefault="00AE0E45">
      <w:pPr>
        <w:pStyle w:val="SectionHeading"/>
        <w:rPr>
          <w:b/>
          <w:sz w:val="22"/>
        </w:rPr>
      </w:pPr>
      <w:r>
        <w:rPr>
          <w:b/>
          <w:sz w:val="22"/>
        </w:rPr>
        <w:t xml:space="preserve">Education, </w:t>
      </w:r>
      <w:r w:rsidR="00777FE8" w:rsidRPr="001D7F5E">
        <w:rPr>
          <w:b/>
          <w:sz w:val="22"/>
        </w:rPr>
        <w:t>Awards and Accomplishments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B14D87" w:rsidRPr="001D7F5E" w14:paraId="6D2D9EFE" w14:textId="77777777" w:rsidTr="003B0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F02F7E5" w14:textId="77777777" w:rsidR="00B14D87" w:rsidRPr="001D7F5E" w:rsidRDefault="00B14D87">
            <w:pPr>
              <w:rPr>
                <w:b/>
                <w:sz w:val="2"/>
              </w:rPr>
            </w:pPr>
          </w:p>
        </w:tc>
        <w:tc>
          <w:tcPr>
            <w:tcW w:w="4087" w:type="pct"/>
          </w:tcPr>
          <w:p w14:paraId="6FECDED6" w14:textId="77777777" w:rsidR="00B14D87" w:rsidRPr="001D7F5E" w:rsidRDefault="00B14D87">
            <w:pPr>
              <w:rPr>
                <w:b/>
                <w:sz w:val="2"/>
              </w:rPr>
            </w:pPr>
          </w:p>
        </w:tc>
      </w:tr>
      <w:tr w:rsidR="00AE0E45" w:rsidRPr="001D7F5E" w14:paraId="6AB55B20" w14:textId="77777777" w:rsidTr="003B09DC">
        <w:tc>
          <w:tcPr>
            <w:tcW w:w="913" w:type="pct"/>
          </w:tcPr>
          <w:p w14:paraId="79638493" w14:textId="4949517B" w:rsidR="00AE0E45" w:rsidRPr="001D7F5E" w:rsidRDefault="00AE0E45" w:rsidP="00AE0E45">
            <w:pPr>
              <w:tabs>
                <w:tab w:val="left" w:pos="720"/>
              </w:tabs>
              <w:rPr>
                <w:b/>
                <w:sz w:val="16"/>
              </w:rPr>
            </w:pPr>
            <w:r>
              <w:rPr>
                <w:b/>
                <w:sz w:val="16"/>
              </w:rPr>
              <w:t>EDUCATION</w:t>
            </w:r>
          </w:p>
        </w:tc>
        <w:tc>
          <w:tcPr>
            <w:tcW w:w="4087" w:type="pct"/>
          </w:tcPr>
          <w:p w14:paraId="3C55D89E" w14:textId="77777777" w:rsidR="00AE0E45" w:rsidRDefault="00AE0E45">
            <w:pPr>
              <w:pStyle w:val="Subsection"/>
              <w:rPr>
                <w:b/>
                <w:sz w:val="16"/>
              </w:rPr>
            </w:pPr>
            <w:r>
              <w:rPr>
                <w:b/>
                <w:sz w:val="16"/>
              </w:rPr>
              <w:t>High School</w:t>
            </w:r>
          </w:p>
          <w:p w14:paraId="79E1E905" w14:textId="0BC85425" w:rsidR="006A40F9" w:rsidRPr="001013F7" w:rsidRDefault="00AE0E45" w:rsidP="001013F7">
            <w:pPr>
              <w:pStyle w:val="ListBullet"/>
              <w:spacing w:after="0"/>
              <w:rPr>
                <w:b/>
                <w:sz w:val="16"/>
              </w:rPr>
            </w:pPr>
            <w:r w:rsidRPr="006A40F9">
              <w:rPr>
                <w:b/>
                <w:sz w:val="16"/>
              </w:rPr>
              <w:t>Cyprus High School – Graduated in 2014</w:t>
            </w:r>
          </w:p>
        </w:tc>
      </w:tr>
      <w:tr w:rsidR="001013F7" w:rsidRPr="001D7F5E" w14:paraId="00282983" w14:textId="77777777" w:rsidTr="003B09DC">
        <w:tc>
          <w:tcPr>
            <w:tcW w:w="913" w:type="pct"/>
          </w:tcPr>
          <w:p w14:paraId="60174C7D" w14:textId="77777777" w:rsidR="001013F7" w:rsidRDefault="001013F7" w:rsidP="00AE0E45">
            <w:pPr>
              <w:tabs>
                <w:tab w:val="left" w:pos="720"/>
              </w:tabs>
              <w:rPr>
                <w:b/>
                <w:sz w:val="16"/>
              </w:rPr>
            </w:pPr>
          </w:p>
        </w:tc>
        <w:tc>
          <w:tcPr>
            <w:tcW w:w="4087" w:type="pct"/>
          </w:tcPr>
          <w:p w14:paraId="1F50C385" w14:textId="77777777" w:rsidR="001013F7" w:rsidRPr="006A40F9" w:rsidRDefault="001013F7" w:rsidP="001013F7">
            <w:pPr>
              <w:pStyle w:val="Subsection"/>
              <w:rPr>
                <w:b/>
                <w:sz w:val="16"/>
              </w:rPr>
            </w:pPr>
            <w:r>
              <w:rPr>
                <w:b/>
                <w:sz w:val="16"/>
              </w:rPr>
              <w:t>College</w:t>
            </w:r>
          </w:p>
          <w:p w14:paraId="78DE3870" w14:textId="78698201" w:rsidR="001013F7" w:rsidRDefault="001013F7" w:rsidP="001013F7">
            <w:pPr>
              <w:pStyle w:val="ListBullet"/>
              <w:spacing w:after="0"/>
              <w:rPr>
                <w:b/>
                <w:sz w:val="16"/>
              </w:rPr>
            </w:pPr>
            <w:r w:rsidRPr="006A40F9">
              <w:rPr>
                <w:b/>
                <w:sz w:val="16"/>
              </w:rPr>
              <w:t>Westminster College- Currently Enrolled in Computer Science</w:t>
            </w:r>
            <w:bookmarkStart w:id="0" w:name="_GoBack"/>
            <w:bookmarkEnd w:id="0"/>
          </w:p>
        </w:tc>
      </w:tr>
      <w:tr w:rsidR="00B14D87" w:rsidRPr="001D7F5E" w14:paraId="2490BDB1" w14:textId="77777777" w:rsidTr="003B09DC">
        <w:tc>
          <w:tcPr>
            <w:tcW w:w="913" w:type="pct"/>
          </w:tcPr>
          <w:p w14:paraId="0A395BCE" w14:textId="41216E9F" w:rsidR="00B14D87" w:rsidRPr="001D7F5E" w:rsidRDefault="003B09DC" w:rsidP="003B09DC">
            <w:pPr>
              <w:tabs>
                <w:tab w:val="left" w:pos="720"/>
              </w:tabs>
              <w:rPr>
                <w:b/>
                <w:sz w:val="16"/>
              </w:rPr>
            </w:pPr>
            <w:r>
              <w:rPr>
                <w:b/>
                <w:sz w:val="16"/>
              </w:rPr>
              <w:t>AWARDS</w:t>
            </w:r>
          </w:p>
        </w:tc>
        <w:tc>
          <w:tcPr>
            <w:tcW w:w="4087" w:type="pct"/>
          </w:tcPr>
          <w:p w14:paraId="5583A61B" w14:textId="77777777" w:rsidR="00B14D87" w:rsidRPr="001D7F5E" w:rsidRDefault="00777FE8">
            <w:pPr>
              <w:pStyle w:val="Subsection"/>
              <w:rPr>
                <w:b/>
                <w:sz w:val="16"/>
              </w:rPr>
            </w:pPr>
            <w:r w:rsidRPr="001D7F5E">
              <w:rPr>
                <w:b/>
                <w:sz w:val="16"/>
              </w:rPr>
              <w:t>National</w:t>
            </w:r>
          </w:p>
          <w:p w14:paraId="36884375" w14:textId="77777777" w:rsidR="00B14D87" w:rsidRPr="001D7F5E" w:rsidRDefault="00777FE8" w:rsidP="00777FE8">
            <w:pPr>
              <w:pStyle w:val="ListBullet"/>
              <w:rPr>
                <w:b/>
                <w:sz w:val="16"/>
              </w:rPr>
            </w:pPr>
            <w:r w:rsidRPr="001D7F5E">
              <w:rPr>
                <w:b/>
                <w:sz w:val="16"/>
              </w:rPr>
              <w:t>National Forensic League Letter: 2012, 2013.</w:t>
            </w:r>
          </w:p>
        </w:tc>
      </w:tr>
      <w:sdt>
        <w:sdtPr>
          <w:rPr>
            <w:b/>
            <w:sz w:val="16"/>
          </w:rPr>
          <w:id w:val="1857463929"/>
        </w:sdtPr>
        <w:sdtEndPr/>
        <w:sdtContent>
          <w:sdt>
            <w:sdtPr>
              <w:rPr>
                <w:b/>
                <w:sz w:val="16"/>
              </w:rPr>
              <w:id w:val="2011181661"/>
            </w:sdtPr>
            <w:sdtEndPr/>
            <w:sdtContent>
              <w:tr w:rsidR="00B14D87" w:rsidRPr="001D7F5E" w14:paraId="488EB72A" w14:textId="77777777" w:rsidTr="003B09DC">
                <w:tc>
                  <w:tcPr>
                    <w:tcW w:w="913" w:type="pct"/>
                  </w:tcPr>
                  <w:p w14:paraId="5FC9EF23" w14:textId="77777777" w:rsidR="00B14D87" w:rsidRPr="001D7F5E" w:rsidRDefault="00B14D87">
                    <w:pPr>
                      <w:rPr>
                        <w:b/>
                        <w:sz w:val="16"/>
                      </w:rPr>
                    </w:pPr>
                  </w:p>
                </w:tc>
                <w:tc>
                  <w:tcPr>
                    <w:tcW w:w="4087" w:type="pct"/>
                  </w:tcPr>
                  <w:p w14:paraId="60E808A0" w14:textId="77777777" w:rsidR="00B14D87" w:rsidRPr="001D7F5E" w:rsidRDefault="00777FE8">
                    <w:pPr>
                      <w:pStyle w:val="Subsection"/>
                      <w:rPr>
                        <w:b/>
                        <w:sz w:val="16"/>
                      </w:rPr>
                    </w:pPr>
                    <w:r w:rsidRPr="001D7F5E">
                      <w:rPr>
                        <w:b/>
                        <w:sz w:val="16"/>
                      </w:rPr>
                      <w:t>State</w:t>
                    </w:r>
                  </w:p>
                  <w:p w14:paraId="4C7ED2F1" w14:textId="77777777" w:rsidR="00777FE8" w:rsidRPr="001D7F5E" w:rsidRDefault="00777FE8" w:rsidP="00777FE8">
                    <w:pPr>
                      <w:pStyle w:val="ListBullet"/>
                      <w:rPr>
                        <w:b/>
                        <w:sz w:val="16"/>
                      </w:rPr>
                    </w:pPr>
                    <w:r w:rsidRPr="001D7F5E">
                      <w:rPr>
                        <w:b/>
                        <w:sz w:val="16"/>
                      </w:rPr>
                      <w:t>Skill Certificate: Social Media Marketing, 2013. Awarded by Utah State Office of Education.</w:t>
                    </w:r>
                  </w:p>
                  <w:p w14:paraId="386F540C" w14:textId="77777777" w:rsidR="00777FE8" w:rsidRPr="001D7F5E" w:rsidRDefault="00777FE8" w:rsidP="00777FE8">
                    <w:pPr>
                      <w:pStyle w:val="ListBullet"/>
                      <w:rPr>
                        <w:b/>
                        <w:sz w:val="16"/>
                      </w:rPr>
                    </w:pPr>
                    <w:r w:rsidRPr="001D7F5E">
                      <w:rPr>
                        <w:b/>
                        <w:sz w:val="16"/>
                      </w:rPr>
                      <w:t>Skill Certificate: Computer Technology, 2013. Awarded by Utah State Office of Education.</w:t>
                    </w:r>
                  </w:p>
                  <w:p w14:paraId="21F82ACD" w14:textId="77777777" w:rsidR="00B14D87" w:rsidRPr="001D7F5E" w:rsidRDefault="00B14D87" w:rsidP="003E740E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b/>
                        <w:sz w:val="16"/>
                      </w:rPr>
                    </w:pPr>
                  </w:p>
                </w:tc>
              </w:tr>
            </w:sdtContent>
          </w:sdt>
        </w:sdtContent>
      </w:sdt>
    </w:tbl>
    <w:p w14:paraId="2615A50B" w14:textId="77777777" w:rsidR="00B14D87" w:rsidRPr="001D7F5E" w:rsidRDefault="0037045D">
      <w:pPr>
        <w:pStyle w:val="SectionHeading"/>
        <w:rPr>
          <w:b/>
          <w:sz w:val="22"/>
        </w:rPr>
      </w:pPr>
      <w:r w:rsidRPr="001D7F5E">
        <w:rPr>
          <w:b/>
          <w:sz w:val="22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B14D87" w:rsidRPr="001D7F5E" w14:paraId="73F49178" w14:textId="77777777" w:rsidTr="009E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27696838" w14:textId="77777777" w:rsidR="00B14D87" w:rsidRPr="001D7F5E" w:rsidRDefault="00B14D87">
            <w:pPr>
              <w:spacing w:line="240" w:lineRule="auto"/>
              <w:rPr>
                <w:b/>
                <w:sz w:val="2"/>
              </w:rPr>
            </w:pPr>
          </w:p>
        </w:tc>
        <w:tc>
          <w:tcPr>
            <w:tcW w:w="4087" w:type="pct"/>
          </w:tcPr>
          <w:p w14:paraId="11D0024A" w14:textId="77777777" w:rsidR="00B14D87" w:rsidRPr="001D7F5E" w:rsidRDefault="00B14D87">
            <w:pPr>
              <w:spacing w:line="240" w:lineRule="auto"/>
              <w:rPr>
                <w:b/>
                <w:sz w:val="2"/>
              </w:rPr>
            </w:pPr>
          </w:p>
        </w:tc>
      </w:tr>
      <w:tr w:rsidR="00B14D87" w:rsidRPr="001D7F5E" w14:paraId="7BEF0545" w14:textId="77777777" w:rsidTr="009E6E9C">
        <w:tc>
          <w:tcPr>
            <w:tcW w:w="913" w:type="pct"/>
          </w:tcPr>
          <w:p w14:paraId="087D9877" w14:textId="77777777" w:rsidR="00B14D87" w:rsidRPr="001D7F5E" w:rsidRDefault="00777FE8" w:rsidP="00C507CE">
            <w:pPr>
              <w:pStyle w:val="Date"/>
              <w:rPr>
                <w:b/>
                <w:sz w:val="16"/>
              </w:rPr>
            </w:pPr>
            <w:r w:rsidRPr="001D7F5E">
              <w:rPr>
                <w:b/>
                <w:sz w:val="16"/>
              </w:rPr>
              <w:t xml:space="preserve">08/2013 </w:t>
            </w:r>
            <w:r w:rsidR="00C507CE" w:rsidRPr="001D7F5E">
              <w:rPr>
                <w:b/>
                <w:sz w:val="16"/>
              </w:rPr>
              <w:t>–</w:t>
            </w:r>
            <w:r w:rsidRPr="001D7F5E">
              <w:rPr>
                <w:b/>
                <w:sz w:val="16"/>
              </w:rPr>
              <w:t xml:space="preserve"> </w:t>
            </w:r>
            <w:r w:rsidR="00C507CE" w:rsidRPr="001D7F5E">
              <w:rPr>
                <w:b/>
                <w:sz w:val="16"/>
              </w:rPr>
              <w:t>06/2014</w:t>
            </w:r>
          </w:p>
        </w:tc>
        <w:tc>
          <w:tcPr>
            <w:tcW w:w="4087" w:type="pct"/>
          </w:tcPr>
          <w:p w14:paraId="554EC80C" w14:textId="77777777" w:rsidR="00B14D87" w:rsidRPr="001D7F5E" w:rsidRDefault="0037045D">
            <w:pPr>
              <w:pStyle w:val="Subsection"/>
              <w:rPr>
                <w:b/>
                <w:sz w:val="16"/>
              </w:rPr>
            </w:pPr>
            <w:r w:rsidRPr="001D7F5E">
              <w:rPr>
                <w:b/>
                <w:sz w:val="16"/>
              </w:rPr>
              <w:t xml:space="preserve">Custodial </w:t>
            </w:r>
            <w:proofErr w:type="gramStart"/>
            <w:r w:rsidRPr="001D7F5E">
              <w:rPr>
                <w:b/>
                <w:sz w:val="16"/>
              </w:rPr>
              <w:t>Helper,  </w:t>
            </w:r>
            <w:r w:rsidRPr="001D7F5E">
              <w:rPr>
                <w:rStyle w:val="Emphasis"/>
                <w:b/>
                <w:sz w:val="16"/>
              </w:rPr>
              <w:t>Neil</w:t>
            </w:r>
            <w:proofErr w:type="gramEnd"/>
            <w:r w:rsidRPr="001D7F5E">
              <w:rPr>
                <w:rStyle w:val="Emphasis"/>
                <w:b/>
                <w:sz w:val="16"/>
              </w:rPr>
              <w:t xml:space="preserve"> Armstrong Academy</w:t>
            </w:r>
          </w:p>
          <w:p w14:paraId="4A5D64C0" w14:textId="77777777" w:rsidR="00B14D87" w:rsidRPr="001D7F5E" w:rsidRDefault="0037045D" w:rsidP="002B36AB">
            <w:pPr>
              <w:pStyle w:val="ListBullet"/>
              <w:rPr>
                <w:b/>
                <w:sz w:val="16"/>
              </w:rPr>
            </w:pPr>
            <w:r w:rsidRPr="001D7F5E">
              <w:rPr>
                <w:b/>
                <w:sz w:val="16"/>
              </w:rPr>
              <w:t xml:space="preserve">The </w:t>
            </w:r>
            <w:r w:rsidR="002B36AB" w:rsidRPr="001D7F5E">
              <w:rPr>
                <w:b/>
                <w:sz w:val="16"/>
              </w:rPr>
              <w:t>position</w:t>
            </w:r>
            <w:r w:rsidRPr="001D7F5E">
              <w:rPr>
                <w:b/>
                <w:sz w:val="16"/>
              </w:rPr>
              <w:t xml:space="preserve"> primarily concern</w:t>
            </w:r>
            <w:r w:rsidR="002B36AB" w:rsidRPr="001D7F5E">
              <w:rPr>
                <w:b/>
                <w:sz w:val="16"/>
              </w:rPr>
              <w:t>ed</w:t>
            </w:r>
            <w:r w:rsidRPr="001D7F5E">
              <w:rPr>
                <w:b/>
                <w:sz w:val="16"/>
              </w:rPr>
              <w:t xml:space="preserve"> vacuuming various rooms, as well as various other odd-jobs, such as cleaning toilets and taking out rubbish to the larger bins. </w:t>
            </w:r>
          </w:p>
        </w:tc>
      </w:tr>
      <w:tr w:rsidR="000A0020" w:rsidRPr="001D7F5E" w14:paraId="2C58DFCF" w14:textId="77777777" w:rsidTr="009E6E9C">
        <w:tc>
          <w:tcPr>
            <w:tcW w:w="913" w:type="pct"/>
          </w:tcPr>
          <w:p w14:paraId="26C6320C" w14:textId="16D7E83D" w:rsidR="000A0020" w:rsidRPr="001D7F5E" w:rsidRDefault="000A0020" w:rsidP="000A0020">
            <w:pPr>
              <w:pStyle w:val="Date"/>
              <w:rPr>
                <w:b/>
                <w:sz w:val="16"/>
              </w:rPr>
            </w:pPr>
            <w:r w:rsidRPr="001D7F5E">
              <w:rPr>
                <w:b/>
                <w:sz w:val="16"/>
              </w:rPr>
              <w:t>06/2014 – 08/2014</w:t>
            </w:r>
          </w:p>
        </w:tc>
        <w:tc>
          <w:tcPr>
            <w:tcW w:w="4087" w:type="pct"/>
          </w:tcPr>
          <w:p w14:paraId="4FC31EE7" w14:textId="77777777" w:rsidR="000A0020" w:rsidRPr="001D7F5E" w:rsidRDefault="000A0020" w:rsidP="000A0020">
            <w:pPr>
              <w:pStyle w:val="ListBullet"/>
              <w:numPr>
                <w:ilvl w:val="0"/>
                <w:numId w:val="0"/>
              </w:numPr>
              <w:rPr>
                <w:rStyle w:val="Emphasis"/>
                <w:sz w:val="16"/>
              </w:rPr>
            </w:pPr>
            <w:proofErr w:type="spellStart"/>
            <w:r w:rsidRPr="001D7F5E">
              <w:rPr>
                <w:b/>
                <w:color w:val="000000" w:themeColor="text1"/>
                <w:sz w:val="16"/>
              </w:rPr>
              <w:t>Telefundraiser</w:t>
            </w:r>
            <w:proofErr w:type="spellEnd"/>
            <w:r w:rsidRPr="001D7F5E">
              <w:rPr>
                <w:b/>
                <w:color w:val="000000" w:themeColor="text1"/>
                <w:sz w:val="16"/>
              </w:rPr>
              <w:t xml:space="preserve">, </w:t>
            </w:r>
            <w:r w:rsidRPr="001D7F5E">
              <w:rPr>
                <w:rStyle w:val="Emphasis"/>
                <w:sz w:val="16"/>
              </w:rPr>
              <w:t>Public Interest Communications</w:t>
            </w:r>
          </w:p>
          <w:p w14:paraId="1C7AC15D" w14:textId="73F51C09" w:rsidR="000A0020" w:rsidRPr="001D7F5E" w:rsidRDefault="000A0020" w:rsidP="000A0020">
            <w:pPr>
              <w:pStyle w:val="ListBullet"/>
              <w:rPr>
                <w:b/>
                <w:sz w:val="16"/>
              </w:rPr>
            </w:pPr>
            <w:r w:rsidRPr="001D7F5E">
              <w:rPr>
                <w:b/>
                <w:sz w:val="16"/>
              </w:rPr>
              <w:lastRenderedPageBreak/>
              <w:t xml:space="preserve">This position involved calling </w:t>
            </w:r>
            <w:proofErr w:type="spellStart"/>
            <w:r w:rsidRPr="001D7F5E">
              <w:rPr>
                <w:b/>
                <w:sz w:val="16"/>
              </w:rPr>
              <w:t>indiviudals</w:t>
            </w:r>
            <w:proofErr w:type="spellEnd"/>
            <w:r w:rsidRPr="001D7F5E">
              <w:rPr>
                <w:b/>
                <w:sz w:val="16"/>
              </w:rPr>
              <w:t xml:space="preserve"> who have donated to certain organizations previously, and asking for renewals or extra donations, among other calls, depending on the campaign.</w:t>
            </w:r>
          </w:p>
        </w:tc>
      </w:tr>
      <w:tr w:rsidR="00B14D87" w:rsidRPr="001D7F5E" w14:paraId="361D10A7" w14:textId="77777777" w:rsidTr="009E6E9C">
        <w:tc>
          <w:tcPr>
            <w:tcW w:w="913" w:type="pct"/>
          </w:tcPr>
          <w:p w14:paraId="1A775DF0" w14:textId="4DB5904C" w:rsidR="00F61253" w:rsidRPr="00901692" w:rsidRDefault="00B5792D" w:rsidP="009E6E9C">
            <w:pPr>
              <w:rPr>
                <w:b/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16"/>
              </w:rPr>
              <w:lastRenderedPageBreak/>
              <w:t>07/2016 – 08/2016</w:t>
            </w:r>
          </w:p>
        </w:tc>
        <w:tc>
          <w:tcPr>
            <w:tcW w:w="4087" w:type="pct"/>
          </w:tcPr>
          <w:p w14:paraId="4D1DAFA7" w14:textId="77777777" w:rsidR="00901692" w:rsidRDefault="00901692" w:rsidP="000A0020">
            <w:pPr>
              <w:pStyle w:val="ListBullet"/>
              <w:numPr>
                <w:ilvl w:val="0"/>
                <w:numId w:val="0"/>
              </w:numPr>
              <w:rPr>
                <w:i/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16"/>
              </w:rPr>
              <w:t xml:space="preserve">Landscaper, </w:t>
            </w:r>
            <w:r>
              <w:rPr>
                <w:i/>
                <w:color w:val="000000" w:themeColor="text1"/>
                <w:sz w:val="16"/>
              </w:rPr>
              <w:t>Westminster College</w:t>
            </w:r>
          </w:p>
          <w:p w14:paraId="7A55514E" w14:textId="4DB32D4F" w:rsidR="009A6ACF" w:rsidRPr="009E6E9C" w:rsidRDefault="00901692" w:rsidP="009E6E9C">
            <w:pPr>
              <w:pStyle w:val="ListBullet"/>
              <w:spacing w:after="0"/>
              <w:rPr>
                <w:b/>
                <w:sz w:val="16"/>
              </w:rPr>
            </w:pPr>
            <w:r w:rsidRPr="00B5792D">
              <w:rPr>
                <w:b/>
                <w:sz w:val="16"/>
              </w:rPr>
              <w:t>This is exactly the sort of duties you’d expect of a landscaper: Watering plants, planting and removing shrubbery, weed removal, litter patrol</w:t>
            </w:r>
            <w:r w:rsidR="009E6E9C">
              <w:rPr>
                <w:b/>
                <w:sz w:val="16"/>
              </w:rPr>
              <w:t>, etc.</w:t>
            </w:r>
          </w:p>
        </w:tc>
      </w:tr>
      <w:tr w:rsidR="000A0020" w:rsidRPr="001D7F5E" w14:paraId="11C1C78C" w14:textId="77777777" w:rsidTr="009E6E9C">
        <w:tc>
          <w:tcPr>
            <w:tcW w:w="913" w:type="pct"/>
          </w:tcPr>
          <w:p w14:paraId="72C3CCAF" w14:textId="77777777" w:rsidR="000A0020" w:rsidRDefault="000A0020" w:rsidP="000A0020">
            <w:pPr>
              <w:rPr>
                <w:b/>
                <w:color w:val="000000" w:themeColor="text1"/>
                <w:sz w:val="16"/>
              </w:rPr>
            </w:pPr>
            <w:r w:rsidRPr="003E740E">
              <w:rPr>
                <w:b/>
                <w:color w:val="000000" w:themeColor="text1"/>
                <w:sz w:val="16"/>
              </w:rPr>
              <w:t>01/2015</w:t>
            </w:r>
            <w:r>
              <w:rPr>
                <w:b/>
                <w:color w:val="000000" w:themeColor="text1"/>
                <w:sz w:val="16"/>
              </w:rPr>
              <w:t xml:space="preserve"> - 04/2017</w:t>
            </w:r>
          </w:p>
          <w:p w14:paraId="33BDE7CB" w14:textId="77777777" w:rsidR="000A0020" w:rsidRDefault="000A0020" w:rsidP="003E740E">
            <w:pPr>
              <w:rPr>
                <w:b/>
                <w:color w:val="000000" w:themeColor="text1"/>
                <w:sz w:val="16"/>
              </w:rPr>
            </w:pPr>
          </w:p>
        </w:tc>
        <w:tc>
          <w:tcPr>
            <w:tcW w:w="4087" w:type="pct"/>
          </w:tcPr>
          <w:p w14:paraId="3442792C" w14:textId="77777777" w:rsidR="000A0020" w:rsidRDefault="000A0020" w:rsidP="000A0020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i/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16"/>
              </w:rPr>
              <w:t xml:space="preserve">Student Honors Associate, </w:t>
            </w:r>
            <w:r>
              <w:rPr>
                <w:i/>
                <w:color w:val="000000" w:themeColor="text1"/>
                <w:sz w:val="16"/>
              </w:rPr>
              <w:t>Westminster College Honors Program</w:t>
            </w:r>
          </w:p>
          <w:p w14:paraId="177229FF" w14:textId="449E0E48" w:rsidR="000A0020" w:rsidRPr="000A0020" w:rsidRDefault="000A0020" w:rsidP="000A0020">
            <w:pPr>
              <w:pStyle w:val="ListBullet"/>
              <w:spacing w:after="0"/>
              <w:rPr>
                <w:b/>
                <w:sz w:val="16"/>
              </w:rPr>
            </w:pPr>
            <w:r w:rsidRPr="003E740E">
              <w:rPr>
                <w:b/>
                <w:sz w:val="16"/>
              </w:rPr>
              <w:t xml:space="preserve">This was whatever Dr. </w:t>
            </w:r>
            <w:proofErr w:type="spellStart"/>
            <w:r w:rsidRPr="003E740E">
              <w:rPr>
                <w:b/>
                <w:sz w:val="16"/>
              </w:rPr>
              <w:t>Badenhausen</w:t>
            </w:r>
            <w:proofErr w:type="spellEnd"/>
            <w:r w:rsidRPr="003E740E">
              <w:rPr>
                <w:b/>
                <w:sz w:val="16"/>
              </w:rPr>
              <w:t xml:space="preserve"> needed.</w:t>
            </w:r>
            <w:r>
              <w:rPr>
                <w:b/>
                <w:sz w:val="16"/>
              </w:rPr>
              <w:t xml:space="preserve"> Whether that was creating a graphic for upcoming speeches, printing things, and answering phones.</w:t>
            </w:r>
          </w:p>
        </w:tc>
      </w:tr>
      <w:tr w:rsidR="000A0020" w:rsidRPr="001D7F5E" w14:paraId="54947429" w14:textId="77777777" w:rsidTr="009E6E9C">
        <w:tc>
          <w:tcPr>
            <w:tcW w:w="913" w:type="pct"/>
          </w:tcPr>
          <w:p w14:paraId="6D2AECF5" w14:textId="5E47BDE0" w:rsidR="000A0020" w:rsidRPr="003E740E" w:rsidRDefault="000A0020" w:rsidP="000A0020">
            <w:pPr>
              <w:rPr>
                <w:b/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16"/>
              </w:rPr>
              <w:t>05/2017 – Current</w:t>
            </w:r>
          </w:p>
        </w:tc>
        <w:tc>
          <w:tcPr>
            <w:tcW w:w="4087" w:type="pct"/>
          </w:tcPr>
          <w:p w14:paraId="4A29070D" w14:textId="77777777" w:rsidR="000A0020" w:rsidRDefault="000A0020" w:rsidP="000A0020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i/>
                <w:color w:val="000000" w:themeColor="text1"/>
                <w:sz w:val="16"/>
              </w:rPr>
            </w:pPr>
            <w:r w:rsidRPr="00F61253">
              <w:rPr>
                <w:b/>
                <w:color w:val="000000" w:themeColor="text1"/>
                <w:sz w:val="16"/>
              </w:rPr>
              <w:t>Hall Monitor</w:t>
            </w:r>
            <w:r>
              <w:rPr>
                <w:b/>
                <w:color w:val="000000" w:themeColor="text1"/>
                <w:sz w:val="16"/>
              </w:rPr>
              <w:t xml:space="preserve">, </w:t>
            </w:r>
            <w:r>
              <w:rPr>
                <w:i/>
                <w:color w:val="000000" w:themeColor="text1"/>
                <w:sz w:val="16"/>
              </w:rPr>
              <w:t>Westminster College</w:t>
            </w:r>
          </w:p>
          <w:p w14:paraId="22D15AC8" w14:textId="2534D3CE" w:rsidR="000A0020" w:rsidRDefault="000A0020" w:rsidP="009E6E9C">
            <w:pPr>
              <w:pStyle w:val="ListBullet"/>
              <w:numPr>
                <w:ilvl w:val="0"/>
                <w:numId w:val="32"/>
              </w:numPr>
              <w:rPr>
                <w:b/>
                <w:color w:val="000000" w:themeColor="text1"/>
                <w:sz w:val="16"/>
              </w:rPr>
            </w:pPr>
            <w:r w:rsidRPr="00F61253">
              <w:rPr>
                <w:b/>
                <w:sz w:val="16"/>
              </w:rPr>
              <w:t xml:space="preserve">Ensuring the </w:t>
            </w:r>
            <w:r>
              <w:rPr>
                <w:b/>
                <w:sz w:val="16"/>
              </w:rPr>
              <w:t xml:space="preserve">comfort and safety of Westminster College Students, as well as keeping track of </w:t>
            </w:r>
            <w:r>
              <w:rPr>
                <w:b/>
                <w:sz w:val="16"/>
              </w:rPr>
              <w:t xml:space="preserve">how many students were in the building at a given time, </w:t>
            </w:r>
          </w:p>
        </w:tc>
      </w:tr>
    </w:tbl>
    <w:p w14:paraId="1414AAAA" w14:textId="77777777" w:rsidR="00B14D87" w:rsidRPr="001D7F5E" w:rsidRDefault="0037045D">
      <w:pPr>
        <w:pStyle w:val="SectionHeading"/>
        <w:rPr>
          <w:b/>
          <w:sz w:val="22"/>
        </w:rPr>
      </w:pPr>
      <w:r w:rsidRPr="001D7F5E">
        <w:rPr>
          <w:b/>
          <w:sz w:val="22"/>
        </w:rPr>
        <w:t>Community Activites</w:t>
      </w:r>
    </w:p>
    <w:tbl>
      <w:tblPr>
        <w:tblStyle w:val="ResumeTable"/>
        <w:tblW w:w="5314" w:type="pct"/>
        <w:tblLook w:val="04A0" w:firstRow="1" w:lastRow="0" w:firstColumn="1" w:lastColumn="0" w:noHBand="0" w:noVBand="1"/>
        <w:tblDescription w:val="Education"/>
      </w:tblPr>
      <w:tblGrid>
        <w:gridCol w:w="1761"/>
        <w:gridCol w:w="7881"/>
      </w:tblGrid>
      <w:tr w:rsidR="00B14D87" w:rsidRPr="001D7F5E" w14:paraId="765FCE65" w14:textId="77777777" w:rsidTr="00370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"/>
        </w:trPr>
        <w:tc>
          <w:tcPr>
            <w:tcW w:w="913" w:type="pct"/>
          </w:tcPr>
          <w:p w14:paraId="77E406FC" w14:textId="77777777" w:rsidR="00B14D87" w:rsidRPr="001D7F5E" w:rsidRDefault="00B14D87">
            <w:pPr>
              <w:spacing w:line="240" w:lineRule="auto"/>
              <w:rPr>
                <w:b/>
                <w:sz w:val="2"/>
              </w:rPr>
            </w:pPr>
          </w:p>
        </w:tc>
        <w:tc>
          <w:tcPr>
            <w:tcW w:w="4087" w:type="pct"/>
          </w:tcPr>
          <w:p w14:paraId="01ECD97A" w14:textId="77777777" w:rsidR="00B14D87" w:rsidRPr="001D7F5E" w:rsidRDefault="00B14D87">
            <w:pPr>
              <w:spacing w:line="240" w:lineRule="auto"/>
              <w:rPr>
                <w:b/>
                <w:sz w:val="2"/>
              </w:rPr>
            </w:pPr>
          </w:p>
        </w:tc>
      </w:tr>
    </w:tbl>
    <w:p w14:paraId="547DF7EC" w14:textId="77777777" w:rsidR="00B14D87" w:rsidRPr="001D7F5E" w:rsidRDefault="0037045D" w:rsidP="0037045D">
      <w:pPr>
        <w:pStyle w:val="Subsection"/>
        <w:rPr>
          <w:b/>
          <w:sz w:val="16"/>
        </w:rPr>
      </w:pPr>
      <w:r w:rsidRPr="001D7F5E">
        <w:rPr>
          <w:b/>
          <w:sz w:val="16"/>
        </w:rPr>
        <w:tab/>
      </w:r>
      <w:r w:rsidRPr="001D7F5E">
        <w:rPr>
          <w:b/>
          <w:sz w:val="16"/>
        </w:rPr>
        <w:tab/>
        <w:t>Martin County Public Library</w:t>
      </w:r>
    </w:p>
    <w:p w14:paraId="7F9CF39E" w14:textId="77777777" w:rsidR="0037045D" w:rsidRPr="001D7F5E" w:rsidRDefault="0037045D" w:rsidP="0037045D">
      <w:pPr>
        <w:pStyle w:val="ListBullet"/>
        <w:rPr>
          <w:b/>
          <w:sz w:val="16"/>
        </w:rPr>
      </w:pPr>
      <w:r w:rsidRPr="001D7F5E">
        <w:rPr>
          <w:b/>
          <w:sz w:val="16"/>
        </w:rPr>
        <w:t>Pulled holds from shelves, and placed returned books to their proper locations.</w:t>
      </w:r>
    </w:p>
    <w:sectPr w:rsidR="0037045D" w:rsidRPr="001D7F5E" w:rsidSect="0037045D">
      <w:footerReference w:type="default" r:id="rId9"/>
      <w:pgSz w:w="12240" w:h="15840"/>
      <w:pgMar w:top="576" w:right="1584" w:bottom="23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DEC89" w14:textId="77777777" w:rsidR="007D5603" w:rsidRDefault="007D5603">
      <w:pPr>
        <w:spacing w:after="0"/>
      </w:pPr>
      <w:r>
        <w:separator/>
      </w:r>
    </w:p>
    <w:p w14:paraId="436818D0" w14:textId="77777777" w:rsidR="007D5603" w:rsidRDefault="007D5603"/>
  </w:endnote>
  <w:endnote w:type="continuationSeparator" w:id="0">
    <w:p w14:paraId="32397F5B" w14:textId="77777777" w:rsidR="007D5603" w:rsidRDefault="007D5603">
      <w:pPr>
        <w:spacing w:after="0"/>
      </w:pPr>
      <w:r>
        <w:continuationSeparator/>
      </w:r>
    </w:p>
    <w:p w14:paraId="62D7A2AB" w14:textId="77777777" w:rsidR="007D5603" w:rsidRDefault="007D56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1757A" w14:textId="77777777" w:rsidR="00A82A27" w:rsidRDefault="00A82A2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F61253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310A0" w14:textId="77777777" w:rsidR="007D5603" w:rsidRDefault="007D5603">
      <w:pPr>
        <w:spacing w:after="0"/>
      </w:pPr>
      <w:r>
        <w:separator/>
      </w:r>
    </w:p>
    <w:p w14:paraId="2EC1BB7E" w14:textId="77777777" w:rsidR="007D5603" w:rsidRDefault="007D5603"/>
  </w:footnote>
  <w:footnote w:type="continuationSeparator" w:id="0">
    <w:p w14:paraId="6C956658" w14:textId="77777777" w:rsidR="007D5603" w:rsidRDefault="007D5603">
      <w:pPr>
        <w:spacing w:after="0"/>
      </w:pPr>
      <w:r>
        <w:continuationSeparator/>
      </w:r>
    </w:p>
    <w:p w14:paraId="3A8430FC" w14:textId="77777777" w:rsidR="007D5603" w:rsidRDefault="007D56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FF6D10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A02287E"/>
    <w:multiLevelType w:val="hybridMultilevel"/>
    <w:tmpl w:val="9FF02BA4"/>
    <w:lvl w:ilvl="0" w:tplc="49604676">
      <w:start w:val="743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E58C6"/>
    <w:multiLevelType w:val="hybridMultilevel"/>
    <w:tmpl w:val="C41CE5C2"/>
    <w:lvl w:ilvl="0" w:tplc="0A0848CA">
      <w:start w:val="743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970C6"/>
    <w:multiLevelType w:val="hybridMultilevel"/>
    <w:tmpl w:val="FE0EEDB6"/>
    <w:lvl w:ilvl="0" w:tplc="55DC4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E5446"/>
    <w:multiLevelType w:val="hybridMultilevel"/>
    <w:tmpl w:val="72B8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668B4"/>
    <w:multiLevelType w:val="hybridMultilevel"/>
    <w:tmpl w:val="31085072"/>
    <w:lvl w:ilvl="0" w:tplc="CE4245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F118C"/>
    <w:multiLevelType w:val="hybridMultilevel"/>
    <w:tmpl w:val="08B6AB16"/>
    <w:lvl w:ilvl="0" w:tplc="F6AEF7C0">
      <w:start w:val="743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04EA4"/>
    <w:multiLevelType w:val="hybridMultilevel"/>
    <w:tmpl w:val="DCAC46A4"/>
    <w:lvl w:ilvl="0" w:tplc="8FCAC3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01636"/>
    <w:multiLevelType w:val="hybridMultilevel"/>
    <w:tmpl w:val="134CA566"/>
    <w:lvl w:ilvl="0" w:tplc="34B09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31085"/>
    <w:multiLevelType w:val="hybridMultilevel"/>
    <w:tmpl w:val="A606CB18"/>
    <w:lvl w:ilvl="0" w:tplc="5B6CD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602C0"/>
    <w:multiLevelType w:val="hybridMultilevel"/>
    <w:tmpl w:val="44EEAB46"/>
    <w:lvl w:ilvl="0" w:tplc="C154415E">
      <w:start w:val="743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BF4708A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2372E"/>
    <w:multiLevelType w:val="hybridMultilevel"/>
    <w:tmpl w:val="1DC8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9"/>
  </w:num>
  <w:num w:numId="11">
    <w:abstractNumId w:val="5"/>
  </w:num>
  <w:num w:numId="12">
    <w:abstractNumId w:val="7"/>
  </w:num>
  <w:num w:numId="13">
    <w:abstractNumId w:val="8"/>
  </w:num>
  <w:num w:numId="14">
    <w:abstractNumId w:val="12"/>
  </w:num>
  <w:num w:numId="15">
    <w:abstractNumId w:val="11"/>
  </w:num>
  <w:num w:numId="16">
    <w:abstractNumId w:val="11"/>
  </w:num>
  <w:num w:numId="17">
    <w:abstractNumId w:val="4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"/>
  </w:num>
  <w:num w:numId="23">
    <w:abstractNumId w:val="6"/>
  </w:num>
  <w:num w:numId="24">
    <w:abstractNumId w:val="2"/>
  </w:num>
  <w:num w:numId="25">
    <w:abstractNumId w:val="10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3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FE8"/>
    <w:rsid w:val="0000146D"/>
    <w:rsid w:val="00021C78"/>
    <w:rsid w:val="000821B3"/>
    <w:rsid w:val="00093936"/>
    <w:rsid w:val="000A0020"/>
    <w:rsid w:val="000F14EF"/>
    <w:rsid w:val="001013F7"/>
    <w:rsid w:val="00101D7A"/>
    <w:rsid w:val="00115026"/>
    <w:rsid w:val="001D7F5E"/>
    <w:rsid w:val="00222E52"/>
    <w:rsid w:val="002B36AB"/>
    <w:rsid w:val="00355E37"/>
    <w:rsid w:val="0037045D"/>
    <w:rsid w:val="003B09DC"/>
    <w:rsid w:val="003E25A8"/>
    <w:rsid w:val="003E740E"/>
    <w:rsid w:val="00450D49"/>
    <w:rsid w:val="00543CDF"/>
    <w:rsid w:val="00561C3F"/>
    <w:rsid w:val="00665ACC"/>
    <w:rsid w:val="006A40F9"/>
    <w:rsid w:val="00777FE8"/>
    <w:rsid w:val="007D5603"/>
    <w:rsid w:val="00870B19"/>
    <w:rsid w:val="00901692"/>
    <w:rsid w:val="00902C14"/>
    <w:rsid w:val="009A6ACF"/>
    <w:rsid w:val="009E6E9C"/>
    <w:rsid w:val="00A336C6"/>
    <w:rsid w:val="00A54489"/>
    <w:rsid w:val="00A82A27"/>
    <w:rsid w:val="00AE0E45"/>
    <w:rsid w:val="00AF6C15"/>
    <w:rsid w:val="00B14D87"/>
    <w:rsid w:val="00B406CC"/>
    <w:rsid w:val="00B5792D"/>
    <w:rsid w:val="00C507CE"/>
    <w:rsid w:val="00DA3A88"/>
    <w:rsid w:val="00DB3C24"/>
    <w:rsid w:val="00E33185"/>
    <w:rsid w:val="00F61253"/>
    <w:rsid w:val="00F67B46"/>
    <w:rsid w:val="00FB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61AA"/>
  <w15:docId w15:val="{2188F221-D991-47B5-BAF2-9AA0B3EC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48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48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5E3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alz@comcast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mbos%20Family%20Game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657E6F582B403BA478CE44719DA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4C840-3434-477E-BDFF-7E986D2CE66D}"/>
      </w:docPartPr>
      <w:docPartBody>
        <w:p w:rsidR="00365BDB" w:rsidRDefault="00365BDB">
          <w:pPr>
            <w:pStyle w:val="F6657E6F582B403BA478CE44719DA6F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BDB"/>
    <w:rsid w:val="001C5919"/>
    <w:rsid w:val="00365BDB"/>
    <w:rsid w:val="003A26DB"/>
    <w:rsid w:val="0048311E"/>
    <w:rsid w:val="00496381"/>
    <w:rsid w:val="0082682F"/>
    <w:rsid w:val="00885CF4"/>
    <w:rsid w:val="00A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657E6F582B403BA478CE44719DA6FD">
    <w:name w:val="F6657E6F582B403BA478CE44719DA6FD"/>
  </w:style>
  <w:style w:type="paragraph" w:customStyle="1" w:styleId="8C11CB79B5C74A778908213E8B969006">
    <w:name w:val="8C11CB79B5C74A778908213E8B969006"/>
  </w:style>
  <w:style w:type="paragraph" w:customStyle="1" w:styleId="8E29062D709F4DCB82005DB99C3E141B">
    <w:name w:val="8E29062D709F4DCB82005DB99C3E141B"/>
  </w:style>
  <w:style w:type="paragraph" w:customStyle="1" w:styleId="98EF117CCCE9401FAEB41022C00555EF">
    <w:name w:val="98EF117CCCE9401FAEB41022C00555EF"/>
  </w:style>
  <w:style w:type="paragraph" w:customStyle="1" w:styleId="3AA283C20D4E4799AC79E30BE53814F5">
    <w:name w:val="3AA283C20D4E4799AC79E30BE53814F5"/>
  </w:style>
  <w:style w:type="paragraph" w:customStyle="1" w:styleId="F7439B81F18E412B8D1A38F527A2A841">
    <w:name w:val="F7439B81F18E412B8D1A38F527A2A84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65D8510FED4FBBB034EB7DCEDE5AA0">
    <w:name w:val="1B65D8510FED4FBBB034EB7DCEDE5AA0"/>
  </w:style>
  <w:style w:type="paragraph" w:customStyle="1" w:styleId="1433B69894364CEBBC0AE7E6123D90FC">
    <w:name w:val="1433B69894364CEBBC0AE7E6123D90FC"/>
  </w:style>
  <w:style w:type="paragraph" w:customStyle="1" w:styleId="EC74B14545184CF7BC722E77C68AACB8">
    <w:name w:val="EC74B14545184CF7BC722E77C68AACB8"/>
  </w:style>
  <w:style w:type="paragraph" w:customStyle="1" w:styleId="24A9C49B7E004536883AC31952A57F56">
    <w:name w:val="24A9C49B7E004536883AC31952A57F56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A0099681D8314FFD95F32028B0DFC28E">
    <w:name w:val="A0099681D8314FFD95F32028B0DFC28E"/>
  </w:style>
  <w:style w:type="paragraph" w:customStyle="1" w:styleId="6C5CAE0A8F9A46E391185226A1472E32">
    <w:name w:val="6C5CAE0A8F9A46E391185226A1472E32"/>
  </w:style>
  <w:style w:type="paragraph" w:customStyle="1" w:styleId="F4437BCF0B2B4115A9BAE9AA1860BF35">
    <w:name w:val="F4437BCF0B2B4115A9BAE9AA1860BF35"/>
  </w:style>
  <w:style w:type="paragraph" w:customStyle="1" w:styleId="9F4D08F7288E4571BE7F1BF396E6655B">
    <w:name w:val="9F4D08F7288E4571BE7F1BF396E665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230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 Zambos</dc:creator>
  <cp:lastModifiedBy>Micheal Zambos</cp:lastModifiedBy>
  <cp:revision>31</cp:revision>
  <cp:lastPrinted>2014-08-17T15:42:00Z</cp:lastPrinted>
  <dcterms:created xsi:type="dcterms:W3CDTF">2014-01-12T22:49:00Z</dcterms:created>
  <dcterms:modified xsi:type="dcterms:W3CDTF">2018-04-05T20:56:00Z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